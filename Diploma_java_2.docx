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76357">
      <w:r>
        <w:rPr>
          <w:noProof/>
        </w:rPr>
        <w:drawing>
          <wp:anchor distT="0" distB="0" distL="114300" distR="114300" simplePos="0" relativeHeight="251663360" behindDoc="1" locked="0" layoutInCell="1" allowOverlap="1" wp14:anchorId="36688E5B" wp14:editId="642A07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1F4">
        <w:rPr>
          <w:noProof/>
        </w:rPr>
        <w:drawing>
          <wp:anchor distT="0" distB="0" distL="114300" distR="114300" simplePos="0" relativeHeight="251661312" behindDoc="1" locked="0" layoutInCell="1" allowOverlap="1" wp14:anchorId="72D80AEB" wp14:editId="6527DFDE">
            <wp:simplePos x="0" y="0"/>
            <wp:positionH relativeFrom="margin">
              <wp:posOffset>6562725</wp:posOffset>
            </wp:positionH>
            <wp:positionV relativeFrom="paragraph">
              <wp:posOffset>-19050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C10707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C10707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8E43D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CD0BAE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CD0BAE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CD0BAE" w:rsidRDefault="00CD0BAE" w:rsidP="00CD0BAE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bookmarkStart w:id="0" w:name="_GoBack"/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CD0BAE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CD0BAE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CD0BAE" w:rsidRDefault="00CD0BAE" w:rsidP="00CD0BAE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bookmarkStart w:id="1" w:name="_GoBack"/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443265">
                              <w:rPr>
                                <w:rFonts w:ascii="Georgia" w:hAnsi="Georgia"/>
                                <w:lang w:val="es-PR"/>
                              </w:rPr>
                              <w:t>20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A30C63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35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49064C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443265">
                        <w:rPr>
                          <w:rFonts w:ascii="Georgia" w:hAnsi="Georgia"/>
                          <w:lang w:val="es-PR"/>
                        </w:rPr>
                        <w:t>20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A30C63">
                        <w:rPr>
                          <w:rFonts w:ascii="Georgia" w:hAnsi="Georgia"/>
                          <w:lang w:val="es-PR"/>
                        </w:rPr>
                        <w:t xml:space="preserve">cubriendo un total de 35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>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49064C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E3A" w:rsidRDefault="001C6E3A" w:rsidP="008F5F63">
      <w:r>
        <w:separator/>
      </w:r>
    </w:p>
  </w:endnote>
  <w:endnote w:type="continuationSeparator" w:id="0">
    <w:p w:rsidR="001C6E3A" w:rsidRDefault="001C6E3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E3A" w:rsidRDefault="001C6E3A" w:rsidP="008F5F63">
      <w:r>
        <w:separator/>
      </w:r>
    </w:p>
  </w:footnote>
  <w:footnote w:type="continuationSeparator" w:id="0">
    <w:p w:rsidR="001C6E3A" w:rsidRDefault="001C6E3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14D11"/>
    <w:rsid w:val="00182DF7"/>
    <w:rsid w:val="001C6E3A"/>
    <w:rsid w:val="001D231F"/>
    <w:rsid w:val="00290695"/>
    <w:rsid w:val="00297AAD"/>
    <w:rsid w:val="0038076B"/>
    <w:rsid w:val="004301F4"/>
    <w:rsid w:val="00443265"/>
    <w:rsid w:val="0049064C"/>
    <w:rsid w:val="00493825"/>
    <w:rsid w:val="004E3C66"/>
    <w:rsid w:val="00514E26"/>
    <w:rsid w:val="00593AD1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9C202F"/>
    <w:rsid w:val="00A125C7"/>
    <w:rsid w:val="00A2260A"/>
    <w:rsid w:val="00A25782"/>
    <w:rsid w:val="00A30C63"/>
    <w:rsid w:val="00A51A6A"/>
    <w:rsid w:val="00A7522A"/>
    <w:rsid w:val="00A83E53"/>
    <w:rsid w:val="00B47F1F"/>
    <w:rsid w:val="00B563BB"/>
    <w:rsid w:val="00B6776F"/>
    <w:rsid w:val="00C10707"/>
    <w:rsid w:val="00C3108A"/>
    <w:rsid w:val="00C45709"/>
    <w:rsid w:val="00CB1609"/>
    <w:rsid w:val="00CD0BAE"/>
    <w:rsid w:val="00D554FF"/>
    <w:rsid w:val="00DF415D"/>
    <w:rsid w:val="00E435A9"/>
    <w:rsid w:val="00E96CAF"/>
    <w:rsid w:val="00ED0ED7"/>
    <w:rsid w:val="00F34143"/>
    <w:rsid w:val="00F50596"/>
    <w:rsid w:val="00F76357"/>
    <w:rsid w:val="00F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47C0594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10</cp:revision>
  <cp:lastPrinted>2007-02-06T19:38:00Z</cp:lastPrinted>
  <dcterms:created xsi:type="dcterms:W3CDTF">2018-01-08T16:52:00Z</dcterms:created>
  <dcterms:modified xsi:type="dcterms:W3CDTF">2018-01-08T19:07:00Z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