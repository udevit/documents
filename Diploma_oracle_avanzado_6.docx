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6A4CFE" w:rsidP="006A4CFE">
      <w:pPr>
        <w:jc w:val="left"/>
      </w:pPr>
      <w:r>
        <w:rPr>
          <w:noProof/>
        </w:rPr>
        <w:drawing>
          <wp:inline distT="0" distB="0" distL="0" distR="0" wp14:anchorId="6111B179" wp14:editId="6722618C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CB08C0" w:rsidP="00CB08C0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  <w:r>
                              <w:rPr>
                                <w:noProof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CB08C0" w:rsidP="00CB08C0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bookmarkStart w:id="1" w:name="_GoBack"/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End w:id="1"/>
                      <w:r>
                        <w:rPr>
                          <w:noProof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97335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973352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973352" w:rsidRDefault="00973352" w:rsidP="0097335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97335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973352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973352" w:rsidRDefault="00973352" w:rsidP="0097335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septiembre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9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AC3E1E">
                              <w:rPr>
                                <w:rFonts w:ascii="Georgia" w:hAnsi="Georgia"/>
                                <w:lang w:val="es-PR"/>
                              </w:rPr>
                              <w:t>septiembre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septiembre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9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AC3E1E">
                        <w:rPr>
                          <w:rFonts w:ascii="Georgia" w:hAnsi="Georgia"/>
                          <w:lang w:val="es-PR"/>
                        </w:rPr>
                        <w:t>septiembre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248" w:rsidRDefault="00322248" w:rsidP="008F5F63">
      <w:r>
        <w:separator/>
      </w:r>
    </w:p>
  </w:endnote>
  <w:endnote w:type="continuationSeparator" w:id="0">
    <w:p w:rsidR="00322248" w:rsidRDefault="00322248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248" w:rsidRDefault="00322248" w:rsidP="008F5F63">
      <w:r>
        <w:separator/>
      </w:r>
    </w:p>
  </w:footnote>
  <w:footnote w:type="continuationSeparator" w:id="0">
    <w:p w:rsidR="00322248" w:rsidRDefault="00322248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4375E"/>
    <w:rsid w:val="001D231F"/>
    <w:rsid w:val="0027322C"/>
    <w:rsid w:val="00290695"/>
    <w:rsid w:val="00291BEF"/>
    <w:rsid w:val="00297AAD"/>
    <w:rsid w:val="00322248"/>
    <w:rsid w:val="003E6A6F"/>
    <w:rsid w:val="00493825"/>
    <w:rsid w:val="004D0EA0"/>
    <w:rsid w:val="004D12FC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A455B"/>
    <w:rsid w:val="006A4CFE"/>
    <w:rsid w:val="006D30C2"/>
    <w:rsid w:val="00732EC0"/>
    <w:rsid w:val="007405C8"/>
    <w:rsid w:val="00761EF2"/>
    <w:rsid w:val="00772913"/>
    <w:rsid w:val="0077510E"/>
    <w:rsid w:val="007911C2"/>
    <w:rsid w:val="007B2A86"/>
    <w:rsid w:val="007E1F6C"/>
    <w:rsid w:val="008268B0"/>
    <w:rsid w:val="008E0360"/>
    <w:rsid w:val="008F5F63"/>
    <w:rsid w:val="00941B05"/>
    <w:rsid w:val="00953453"/>
    <w:rsid w:val="00973352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3E1E"/>
    <w:rsid w:val="00B362A0"/>
    <w:rsid w:val="00B47F1F"/>
    <w:rsid w:val="00B563BB"/>
    <w:rsid w:val="00B6776F"/>
    <w:rsid w:val="00C45709"/>
    <w:rsid w:val="00C901E2"/>
    <w:rsid w:val="00CB08C0"/>
    <w:rsid w:val="00CB1609"/>
    <w:rsid w:val="00D12CD4"/>
    <w:rsid w:val="00D24840"/>
    <w:rsid w:val="00D43B87"/>
    <w:rsid w:val="00D554FF"/>
    <w:rsid w:val="00DC23E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link w:val="Heading1Char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  <w:style w:type="character" w:customStyle="1" w:styleId="Heading1Char">
    <w:name w:val="Heading 1 Char"/>
    <w:basedOn w:val="DefaultParagraphFont"/>
    <w:link w:val="Heading1"/>
    <w:rsid w:val="00CB08C0"/>
    <w:rPr>
      <w:rFonts w:ascii="Garamond" w:hAnsi="Garamond"/>
      <w:caps/>
      <w:color w:val="33333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2018-01-08T17:33:00Z</dcterms:created>
  <dcterms:modified xsi:type="dcterms:W3CDTF">2018-01-08T19:11:00Z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