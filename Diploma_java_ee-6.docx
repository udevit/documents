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A72186" w:rsidP="00A72186">
      <w:pPr>
        <w:jc w:val="left"/>
      </w:pPr>
      <w:r>
        <w:rPr>
          <w:noProof/>
        </w:rPr>
        <w:drawing>
          <wp:inline distT="0" distB="0" distL="0" distR="0" wp14:anchorId="20839C74" wp14:editId="0554F22C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5C6370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5C6370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055890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055890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055890" w:rsidRDefault="00055890" w:rsidP="00055890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055890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055890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055890" w:rsidRDefault="00055890" w:rsidP="00055890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8364EA">
                              <w:rPr>
                                <w:rFonts w:ascii="Georgia" w:hAnsi="Georgia"/>
                                <w:lang w:val="es-PR"/>
                              </w:rPr>
                              <w:t>11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8364EA">
                              <w:rPr>
                                <w:rFonts w:ascii="Georgia" w:hAnsi="Georgia"/>
                                <w:lang w:val="es-PR"/>
                              </w:rPr>
                              <w:t>15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8364EA">
                              <w:rPr>
                                <w:rFonts w:ascii="Georgia" w:hAnsi="Georgia"/>
                                <w:lang w:val="es-PR"/>
                              </w:rPr>
                              <w:t>diciembre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8364EA">
                              <w:rPr>
                                <w:rFonts w:ascii="Georgia" w:hAnsi="Georgia"/>
                                <w:lang w:val="es-PR"/>
                              </w:rPr>
                              <w:t>16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8364EA">
                              <w:rPr>
                                <w:rFonts w:ascii="Georgia" w:hAnsi="Georgia"/>
                                <w:lang w:val="es-PR"/>
                              </w:rPr>
                              <w:t>diciembre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8364EA">
                        <w:rPr>
                          <w:rFonts w:ascii="Georgia" w:hAnsi="Georgia"/>
                          <w:lang w:val="es-PR"/>
                        </w:rPr>
                        <w:t>11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8364EA">
                        <w:rPr>
                          <w:rFonts w:ascii="Georgia" w:hAnsi="Georgia"/>
                          <w:lang w:val="es-PR"/>
                        </w:rPr>
                        <w:t>15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8364EA">
                        <w:rPr>
                          <w:rFonts w:ascii="Georgia" w:hAnsi="Georgia"/>
                          <w:lang w:val="es-PR"/>
                        </w:rPr>
                        <w:t>diciembre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8364EA">
                        <w:rPr>
                          <w:rFonts w:ascii="Georgia" w:hAnsi="Georgia"/>
                          <w:lang w:val="es-PR"/>
                        </w:rPr>
                        <w:t>16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8364EA">
                        <w:rPr>
                          <w:rFonts w:ascii="Georgia" w:hAnsi="Georgia"/>
                          <w:lang w:val="es-PR"/>
                        </w:rPr>
                        <w:t>diciembre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E31" w:rsidRDefault="00587E31" w:rsidP="008F5F63">
      <w:r>
        <w:separator/>
      </w:r>
    </w:p>
  </w:endnote>
  <w:endnote w:type="continuationSeparator" w:id="0">
    <w:p w:rsidR="00587E31" w:rsidRDefault="00587E31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E31" w:rsidRDefault="00587E31" w:rsidP="008F5F63">
      <w:r>
        <w:separator/>
      </w:r>
    </w:p>
  </w:footnote>
  <w:footnote w:type="continuationSeparator" w:id="0">
    <w:p w:rsidR="00587E31" w:rsidRDefault="00587E31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55890"/>
    <w:rsid w:val="000A300F"/>
    <w:rsid w:val="000E515B"/>
    <w:rsid w:val="001C4A8D"/>
    <w:rsid w:val="001D231F"/>
    <w:rsid w:val="002124F1"/>
    <w:rsid w:val="00290695"/>
    <w:rsid w:val="00295B59"/>
    <w:rsid w:val="00297209"/>
    <w:rsid w:val="003B5C55"/>
    <w:rsid w:val="003B5E68"/>
    <w:rsid w:val="003D7BB2"/>
    <w:rsid w:val="004617C6"/>
    <w:rsid w:val="00493825"/>
    <w:rsid w:val="004D7EE9"/>
    <w:rsid w:val="004E3C66"/>
    <w:rsid w:val="00514E26"/>
    <w:rsid w:val="00561EF4"/>
    <w:rsid w:val="00587E31"/>
    <w:rsid w:val="00593AD1"/>
    <w:rsid w:val="005B1BFA"/>
    <w:rsid w:val="005C6370"/>
    <w:rsid w:val="005E2C3A"/>
    <w:rsid w:val="005E73A3"/>
    <w:rsid w:val="005F4649"/>
    <w:rsid w:val="00611796"/>
    <w:rsid w:val="00633422"/>
    <w:rsid w:val="00646DC6"/>
    <w:rsid w:val="00661CEB"/>
    <w:rsid w:val="00665C2A"/>
    <w:rsid w:val="006A455B"/>
    <w:rsid w:val="00732EC0"/>
    <w:rsid w:val="00737766"/>
    <w:rsid w:val="00744F25"/>
    <w:rsid w:val="00761EF2"/>
    <w:rsid w:val="00772913"/>
    <w:rsid w:val="007E1F6C"/>
    <w:rsid w:val="00821C9C"/>
    <w:rsid w:val="008364EA"/>
    <w:rsid w:val="008E6980"/>
    <w:rsid w:val="008F5F63"/>
    <w:rsid w:val="00973BCF"/>
    <w:rsid w:val="0098619B"/>
    <w:rsid w:val="009B1002"/>
    <w:rsid w:val="009B63A3"/>
    <w:rsid w:val="00A107E6"/>
    <w:rsid w:val="00A125C7"/>
    <w:rsid w:val="00A2260A"/>
    <w:rsid w:val="00A25782"/>
    <w:rsid w:val="00A35254"/>
    <w:rsid w:val="00A72186"/>
    <w:rsid w:val="00A7522A"/>
    <w:rsid w:val="00A83E53"/>
    <w:rsid w:val="00B47F1F"/>
    <w:rsid w:val="00B657AA"/>
    <w:rsid w:val="00B6776F"/>
    <w:rsid w:val="00B7218D"/>
    <w:rsid w:val="00BE6B6F"/>
    <w:rsid w:val="00C23A10"/>
    <w:rsid w:val="00C3499F"/>
    <w:rsid w:val="00C43994"/>
    <w:rsid w:val="00C45709"/>
    <w:rsid w:val="00CB1609"/>
    <w:rsid w:val="00D554FF"/>
    <w:rsid w:val="00D7628C"/>
    <w:rsid w:val="00DA43B2"/>
    <w:rsid w:val="00DF415D"/>
    <w:rsid w:val="00DF6AA7"/>
    <w:rsid w:val="00E435A9"/>
    <w:rsid w:val="00E45C10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2018-01-08T17:45:00Z</dcterms:created>
  <dcterms:modified xsi:type="dcterms:W3CDTF">2018-01-08T19:09:00Z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