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Introducción a Web Services SOAP &amp; REST con Java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13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1</w:t>
                            </w:r>
                            <w:r w:rsidR="008E6980">
                              <w:rPr>
                                <w:rFonts w:ascii="Georgia" w:hAnsi="Georgia"/>
                                <w:lang w:val="es-PR"/>
                              </w:rPr>
                              <w:t>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noviembre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18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noviembre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Introducción a Web Services SOAP &amp; REST con Java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13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1</w:t>
                      </w:r>
                      <w:r w:rsidR="008E6980">
                        <w:rPr>
                          <w:rFonts w:ascii="Georgia" w:hAnsi="Georgia"/>
                          <w:lang w:val="es-PR"/>
                        </w:rPr>
                        <w:t>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noviembre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 xml:space="preserve">cubriendo un total de 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40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18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noviembre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F09" w:rsidRDefault="00BA7F09" w:rsidP="008F5F63">
      <w:r>
        <w:separator/>
      </w:r>
    </w:p>
  </w:endnote>
  <w:endnote w:type="continuationSeparator" w:id="0">
    <w:p w:rsidR="00BA7F09" w:rsidRDefault="00BA7F09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F09" w:rsidRDefault="00BA7F09" w:rsidP="008F5F63">
      <w:r>
        <w:separator/>
      </w:r>
    </w:p>
  </w:footnote>
  <w:footnote w:type="continuationSeparator" w:id="0">
    <w:p w:rsidR="00BA7F09" w:rsidRDefault="00BA7F09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C4A8D"/>
    <w:rsid w:val="001D231F"/>
    <w:rsid w:val="00290695"/>
    <w:rsid w:val="00297209"/>
    <w:rsid w:val="003B5E68"/>
    <w:rsid w:val="003D7BB2"/>
    <w:rsid w:val="00493825"/>
    <w:rsid w:val="004D7EE9"/>
    <w:rsid w:val="004E3C66"/>
    <w:rsid w:val="00514E26"/>
    <w:rsid w:val="00561EF4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65C2A"/>
    <w:rsid w:val="006A455B"/>
    <w:rsid w:val="00732EC0"/>
    <w:rsid w:val="00737766"/>
    <w:rsid w:val="00744F25"/>
    <w:rsid w:val="00761EF2"/>
    <w:rsid w:val="00772913"/>
    <w:rsid w:val="007E1F6C"/>
    <w:rsid w:val="008E6980"/>
    <w:rsid w:val="008F5F63"/>
    <w:rsid w:val="00973BCF"/>
    <w:rsid w:val="0098619B"/>
    <w:rsid w:val="009B1002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57AA"/>
    <w:rsid w:val="00B6776F"/>
    <w:rsid w:val="00BA7F09"/>
    <w:rsid w:val="00BE6B6F"/>
    <w:rsid w:val="00C23A10"/>
    <w:rsid w:val="00C3499F"/>
    <w:rsid w:val="00C43994"/>
    <w:rsid w:val="00C45709"/>
    <w:rsid w:val="00CB1609"/>
    <w:rsid w:val="00D554FF"/>
    <w:rsid w:val="00DF415D"/>
    <w:rsid w:val="00DF6AA7"/>
    <w:rsid w:val="00E435A9"/>
    <w:rsid w:val="00E45C10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EB7CC1B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2018-01-08T17:44:00Z</dcterms:created>
  <dcterms:modified xsi:type="dcterms:W3CDTF">2018-01-08T17:44:00Z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