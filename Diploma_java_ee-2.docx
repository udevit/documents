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1A74EC" w:rsidP="001A74EC">
      <w:pPr>
        <w:jc w:val="left"/>
      </w:pPr>
      <w:r>
        <w:rPr>
          <w:noProof/>
        </w:rPr>
        <w:drawing>
          <wp:inline distT="0" distB="0" distL="0" distR="0" wp14:anchorId="7463D9DC" wp14:editId="4CB0C7A6">
            <wp:extent cx="1428750" cy="714375"/>
            <wp:effectExtent l="0" t="0" r="0" b="9525"/>
            <wp:docPr id="7" name="Picture 7" descr="C:\Users\olegario.guzman\AppData\Local\Microsoft\Windows\INetCache\Content.Word\IMG-20180108-WA00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olegario.guzman\AppData\Local\Microsoft\Windows\INetCache\Content.Word\IMG-20180108-WA0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09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C5CA4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C5CA4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Pr="00801D56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 w:rsidRPr="00801D56">
                              <w:rPr>
                                <w:rFonts w:ascii="Georgia" w:hAnsi="Georgia"/>
                                <w:lang w:val="es-MX"/>
                              </w:rPr>
                              <w:t>ING. ISRAEL CARRASCO RUIZ</w:t>
                            </w:r>
                          </w:p>
                          <w:p w:rsidR="00A25782" w:rsidRPr="00801D56" w:rsidRDefault="00801D56" w:rsidP="00801D56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Pr="00801D56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 w:rsidRPr="00801D56">
                        <w:rPr>
                          <w:rFonts w:ascii="Georgia" w:hAnsi="Georgia"/>
                          <w:lang w:val="es-MX"/>
                        </w:rPr>
                        <w:t>ING. ISRAEL CARRASCO RUIZ</w:t>
                      </w:r>
                    </w:p>
                    <w:p w:rsidR="00A25782" w:rsidRPr="00801D56" w:rsidRDefault="00801D56" w:rsidP="00801D56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Introducción a Web Services SOAP &amp; REST con Java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744F25">
                              <w:rPr>
                                <w:rFonts w:ascii="Georgia" w:hAnsi="Georgia"/>
                                <w:lang w:val="es-PR"/>
                              </w:rPr>
                              <w:t>9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744F25">
                              <w:rPr>
                                <w:rFonts w:ascii="Georgia" w:hAnsi="Georgia"/>
                                <w:lang w:val="es-PR"/>
                              </w:rPr>
                              <w:t>13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1C4A8D">
                              <w:rPr>
                                <w:rFonts w:ascii="Georgia" w:hAnsi="Georgia"/>
                                <w:lang w:val="es-PR"/>
                              </w:rPr>
                              <w:t>octubre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un total de </w:t>
                            </w:r>
                            <w:r w:rsidR="00BE6B6F">
                              <w:rPr>
                                <w:rFonts w:ascii="Georgia" w:hAnsi="Georgia"/>
                                <w:lang w:val="es-PR"/>
                              </w:rPr>
                              <w:t>40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sta constancia se firma a los </w:t>
                            </w:r>
                            <w:r w:rsidR="00744F25">
                              <w:rPr>
                                <w:rFonts w:ascii="Georgia" w:hAnsi="Georgia"/>
                                <w:lang w:val="es-PR"/>
                              </w:rPr>
                              <w:t>14</w:t>
                            </w:r>
                            <w:r w:rsidR="00C23A10">
                              <w:rPr>
                                <w:rFonts w:ascii="Georgia" w:hAnsi="Georgia"/>
                                <w:lang w:val="es-PR"/>
                              </w:rPr>
                              <w:t xml:space="preserve"> 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días del mes de </w:t>
                            </w:r>
                            <w:r w:rsidR="001C4A8D">
                              <w:rPr>
                                <w:rFonts w:ascii="Georgia" w:hAnsi="Georgia"/>
                                <w:lang w:val="es-PR"/>
                              </w:rPr>
                              <w:t>octubre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Introducción a Web Services SOAP &amp; REST con Java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744F25">
                        <w:rPr>
                          <w:rFonts w:ascii="Georgia" w:hAnsi="Georgia"/>
                          <w:lang w:val="es-PR"/>
                        </w:rPr>
                        <w:t>9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744F25">
                        <w:rPr>
                          <w:rFonts w:ascii="Georgia" w:hAnsi="Georgia"/>
                          <w:lang w:val="es-PR"/>
                        </w:rPr>
                        <w:t>13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1C4A8D">
                        <w:rPr>
                          <w:rFonts w:ascii="Georgia" w:hAnsi="Georgia"/>
                          <w:lang w:val="es-PR"/>
                        </w:rPr>
                        <w:t>octubre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 xml:space="preserve">cubriendo un total de </w:t>
                      </w:r>
                      <w:r w:rsidR="00BE6B6F">
                        <w:rPr>
                          <w:rFonts w:ascii="Georgia" w:hAnsi="Georgia"/>
                          <w:lang w:val="es-PR"/>
                        </w:rPr>
                        <w:t>40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sta constancia se firma a los </w:t>
                      </w:r>
                      <w:r w:rsidR="00744F25">
                        <w:rPr>
                          <w:rFonts w:ascii="Georgia" w:hAnsi="Georgia"/>
                          <w:lang w:val="es-PR"/>
                        </w:rPr>
                        <w:t>14</w:t>
                      </w:r>
                      <w:r w:rsidR="00C23A10">
                        <w:rPr>
                          <w:rFonts w:ascii="Georgia" w:hAnsi="Georgia"/>
                          <w:lang w:val="es-PR"/>
                        </w:rPr>
                        <w:t xml:space="preserve"> 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días del mes de </w:t>
                      </w:r>
                      <w:r w:rsidR="001C4A8D">
                        <w:rPr>
                          <w:rFonts w:ascii="Georgia" w:hAnsi="Georgia"/>
                          <w:lang w:val="es-PR"/>
                        </w:rPr>
                        <w:t>octubre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583" w:rsidRDefault="00050583" w:rsidP="008F5F63">
      <w:r>
        <w:separator/>
      </w:r>
    </w:p>
  </w:endnote>
  <w:endnote w:type="continuationSeparator" w:id="0">
    <w:p w:rsidR="00050583" w:rsidRDefault="00050583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583" w:rsidRDefault="00050583" w:rsidP="008F5F63">
      <w:r>
        <w:separator/>
      </w:r>
    </w:p>
  </w:footnote>
  <w:footnote w:type="continuationSeparator" w:id="0">
    <w:p w:rsidR="00050583" w:rsidRDefault="00050583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50583"/>
    <w:rsid w:val="000A300F"/>
    <w:rsid w:val="000E2BF1"/>
    <w:rsid w:val="000E515B"/>
    <w:rsid w:val="001A74EC"/>
    <w:rsid w:val="001C4A8D"/>
    <w:rsid w:val="001D231F"/>
    <w:rsid w:val="00290695"/>
    <w:rsid w:val="00297209"/>
    <w:rsid w:val="003B5E68"/>
    <w:rsid w:val="003D7BB2"/>
    <w:rsid w:val="00493825"/>
    <w:rsid w:val="004D7EE9"/>
    <w:rsid w:val="004E3C66"/>
    <w:rsid w:val="00514E26"/>
    <w:rsid w:val="00561EF4"/>
    <w:rsid w:val="00593AD1"/>
    <w:rsid w:val="005B1BFA"/>
    <w:rsid w:val="005E2C3A"/>
    <w:rsid w:val="005E73A3"/>
    <w:rsid w:val="005F4649"/>
    <w:rsid w:val="00611796"/>
    <w:rsid w:val="00633422"/>
    <w:rsid w:val="00646DC6"/>
    <w:rsid w:val="00661CEB"/>
    <w:rsid w:val="00665C2A"/>
    <w:rsid w:val="006A455B"/>
    <w:rsid w:val="00732EC0"/>
    <w:rsid w:val="00737766"/>
    <w:rsid w:val="00744F25"/>
    <w:rsid w:val="00757790"/>
    <w:rsid w:val="00761EF2"/>
    <w:rsid w:val="00772913"/>
    <w:rsid w:val="007E1F6C"/>
    <w:rsid w:val="00801D56"/>
    <w:rsid w:val="008F5F63"/>
    <w:rsid w:val="00973BCF"/>
    <w:rsid w:val="0098619B"/>
    <w:rsid w:val="009B63A3"/>
    <w:rsid w:val="009C5CA4"/>
    <w:rsid w:val="00A107E6"/>
    <w:rsid w:val="00A125C7"/>
    <w:rsid w:val="00A2260A"/>
    <w:rsid w:val="00A25782"/>
    <w:rsid w:val="00A35254"/>
    <w:rsid w:val="00A7522A"/>
    <w:rsid w:val="00A83E53"/>
    <w:rsid w:val="00B47F1F"/>
    <w:rsid w:val="00B6776F"/>
    <w:rsid w:val="00BE6B6F"/>
    <w:rsid w:val="00C23A10"/>
    <w:rsid w:val="00C43994"/>
    <w:rsid w:val="00C45709"/>
    <w:rsid w:val="00CB1609"/>
    <w:rsid w:val="00D554FF"/>
    <w:rsid w:val="00DF415D"/>
    <w:rsid w:val="00DF6AA7"/>
    <w:rsid w:val="00E435A9"/>
    <w:rsid w:val="00E45C10"/>
    <w:rsid w:val="00E74205"/>
    <w:rsid w:val="00E96CAF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6</cp:revision>
  <cp:lastPrinted>2007-02-06T19:38:00Z</cp:lastPrinted>
  <dcterms:created xsi:type="dcterms:W3CDTF">2018-01-08T17:43:00Z</dcterms:created>
  <dcterms:modified xsi:type="dcterms:W3CDTF">2018-01-08T19:08:00Z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