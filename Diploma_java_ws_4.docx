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886786" w:rsidP="00886786">
      <w:pPr>
        <w:jc w:val="left"/>
      </w:pPr>
      <w:r>
        <w:rPr>
          <w:noProof/>
        </w:rPr>
        <w:drawing>
          <wp:inline distT="0" distB="0" distL="0" distR="0" wp14:anchorId="16C697E2" wp14:editId="0EAD47EA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FF769F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FF769F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7A0ADB" w:rsidP="007A0ADB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7A0ADB" w:rsidP="007A0ADB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3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3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0F" w:rsidRDefault="000A570F" w:rsidP="008F5F63">
      <w:r>
        <w:separator/>
      </w:r>
    </w:p>
  </w:endnote>
  <w:endnote w:type="continuationSeparator" w:id="0">
    <w:p w:rsidR="000A570F" w:rsidRDefault="000A570F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0F" w:rsidRDefault="000A570F" w:rsidP="008F5F63">
      <w:r>
        <w:separator/>
      </w:r>
    </w:p>
  </w:footnote>
  <w:footnote w:type="continuationSeparator" w:id="0">
    <w:p w:rsidR="000A570F" w:rsidRDefault="000A570F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A570F"/>
    <w:rsid w:val="000E515B"/>
    <w:rsid w:val="001D231F"/>
    <w:rsid w:val="00290695"/>
    <w:rsid w:val="00297209"/>
    <w:rsid w:val="003B5E68"/>
    <w:rsid w:val="003D7BB2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A0ADB"/>
    <w:rsid w:val="007E1F6C"/>
    <w:rsid w:val="00863E1C"/>
    <w:rsid w:val="00886786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635B3"/>
    <w:rsid w:val="00A7522A"/>
    <w:rsid w:val="00A83E53"/>
    <w:rsid w:val="00AC7DB2"/>
    <w:rsid w:val="00B47F1F"/>
    <w:rsid w:val="00B677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2018-01-08T17:30:00Z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