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646DC6">
                              <w:rPr>
                                <w:rFonts w:ascii="Georgia" w:hAnsi="Georgia"/>
                                <w:lang w:val="es-PR"/>
                              </w:rPr>
                              <w:t>Introducción a Java Enterprise 6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>26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>mayo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27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>mayo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646DC6">
                        <w:rPr>
                          <w:rFonts w:ascii="Georgia" w:hAnsi="Georgia"/>
                          <w:lang w:val="es-PR"/>
                        </w:rPr>
                        <w:t>Introducción a Java Enterprise 6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>26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>mayo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27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>mayo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24" w:rsidRDefault="00EC2D24" w:rsidP="008F5F63">
      <w:r>
        <w:separator/>
      </w:r>
    </w:p>
  </w:endnote>
  <w:endnote w:type="continuationSeparator" w:id="0">
    <w:p w:rsidR="00EC2D24" w:rsidRDefault="00EC2D24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24" w:rsidRDefault="00EC2D24" w:rsidP="008F5F63">
      <w:r>
        <w:separator/>
      </w:r>
    </w:p>
  </w:footnote>
  <w:footnote w:type="continuationSeparator" w:id="0">
    <w:p w:rsidR="00EC2D24" w:rsidRDefault="00EC2D24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3B5E68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46DC6"/>
    <w:rsid w:val="00661CEB"/>
    <w:rsid w:val="006A455B"/>
    <w:rsid w:val="00732EC0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7522A"/>
    <w:rsid w:val="00A83E53"/>
    <w:rsid w:val="00B47F1F"/>
    <w:rsid w:val="00B6776F"/>
    <w:rsid w:val="00C23A10"/>
    <w:rsid w:val="00C45709"/>
    <w:rsid w:val="00CB1609"/>
    <w:rsid w:val="00D554FF"/>
    <w:rsid w:val="00DF415D"/>
    <w:rsid w:val="00E435A9"/>
    <w:rsid w:val="00E96CAF"/>
    <w:rsid w:val="00EC2D24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1C49CB2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40</cp:revision>
  <cp:lastPrinted>2007-02-06T19:38:00Z</cp:lastPrinted>
  <dcterms:created xsi:type="dcterms:W3CDTF">2018-01-08T16:36:00Z</dcterms:created>
  <dcterms:modified xsi:type="dcterms:W3CDTF">2018-01-08T17:28:00Z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