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AC0C83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bookmarkStart w:id="0" w:name="_GoBack"/>
                            <w:bookmarkEnd w:id="0"/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AC0C83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bookmarkStart w:id="1" w:name="_GoBack"/>
                      <w:bookmarkEnd w:id="1"/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80" w:rsidRDefault="002F0180" w:rsidP="008F5F63">
      <w:r>
        <w:separator/>
      </w:r>
    </w:p>
  </w:endnote>
  <w:endnote w:type="continuationSeparator" w:id="0">
    <w:p w:rsidR="002F0180" w:rsidRDefault="002F0180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80" w:rsidRDefault="002F0180" w:rsidP="008F5F63">
      <w:r>
        <w:separator/>
      </w:r>
    </w:p>
  </w:footnote>
  <w:footnote w:type="continuationSeparator" w:id="0">
    <w:p w:rsidR="002F0180" w:rsidRDefault="002F0180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1E76BC"/>
    <w:rsid w:val="00290695"/>
    <w:rsid w:val="00291BEF"/>
    <w:rsid w:val="00297AAD"/>
    <w:rsid w:val="002F0180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01E8D90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2018-01-08T17:05:00Z</dcterms:created>
  <dcterms:modified xsi:type="dcterms:W3CDTF">2018-01-08T17:05:00Z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