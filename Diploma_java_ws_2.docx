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17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17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0E8" w:rsidRDefault="006D40E8" w:rsidP="008F5F63">
      <w:r>
        <w:separator/>
      </w:r>
    </w:p>
  </w:endnote>
  <w:endnote w:type="continuationSeparator" w:id="0">
    <w:p w:rsidR="006D40E8" w:rsidRDefault="006D40E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0E8" w:rsidRDefault="006D40E8" w:rsidP="008F5F63">
      <w:r>
        <w:separator/>
      </w:r>
    </w:p>
  </w:footnote>
  <w:footnote w:type="continuationSeparator" w:id="0">
    <w:p w:rsidR="006D40E8" w:rsidRDefault="006D40E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6D40E8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35254"/>
    <w:rsid w:val="00A7522A"/>
    <w:rsid w:val="00A83E53"/>
    <w:rsid w:val="00B47F1F"/>
    <w:rsid w:val="00B6776F"/>
    <w:rsid w:val="00C23A10"/>
    <w:rsid w:val="00C45709"/>
    <w:rsid w:val="00CB1609"/>
    <w:rsid w:val="00D554FF"/>
    <w:rsid w:val="00DF415D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2018-01-08T17:29:00Z</dcterms:created>
  <dcterms:modified xsi:type="dcterms:W3CDTF">2018-01-08T17:29:00Z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