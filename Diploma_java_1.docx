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FF109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6524625</wp:posOffset>
            </wp:positionH>
            <wp:positionV relativeFrom="paragraph">
              <wp:posOffset>-38100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2FEE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>los días 9 al 13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enero de 2017 </w:t>
                            </w:r>
                            <w:r w:rsidR="000E515B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E</w:t>
                            </w:r>
                            <w:r w:rsidR="00297209">
                              <w:rPr>
                                <w:rFonts w:ascii="Georgia" w:hAnsi="Georgia"/>
                                <w:lang w:val="es-PR"/>
                              </w:rPr>
                              <w:t>sta constancia se firma a los 14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>los días 9 al 13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enero de 2017 </w:t>
                      </w:r>
                      <w:r w:rsidR="000E515B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  <w:bookmarkStart w:id="1" w:name="_GoBack"/>
                      <w:bookmarkEnd w:id="1"/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E</w:t>
                      </w:r>
                      <w:r w:rsidR="00297209">
                        <w:rPr>
                          <w:rFonts w:ascii="Georgia" w:hAnsi="Georgia"/>
                          <w:lang w:val="es-PR"/>
                        </w:rPr>
                        <w:t>sta constancia se firma a los 14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F4" w:rsidRDefault="00561EF4" w:rsidP="008F5F63">
      <w:r>
        <w:separator/>
      </w:r>
    </w:p>
  </w:endnote>
  <w:endnote w:type="continuationSeparator" w:id="0">
    <w:p w:rsidR="00561EF4" w:rsidRDefault="00561EF4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F4" w:rsidRDefault="00561EF4" w:rsidP="008F5F63">
      <w:r>
        <w:separator/>
      </w:r>
    </w:p>
  </w:footnote>
  <w:footnote w:type="continuationSeparator" w:id="0">
    <w:p w:rsidR="00561EF4" w:rsidRDefault="00561EF4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A300F"/>
    <w:rsid w:val="000E515B"/>
    <w:rsid w:val="001D231F"/>
    <w:rsid w:val="00290695"/>
    <w:rsid w:val="00297209"/>
    <w:rsid w:val="00493825"/>
    <w:rsid w:val="004E3C66"/>
    <w:rsid w:val="00514E26"/>
    <w:rsid w:val="00561EF4"/>
    <w:rsid w:val="00593AD1"/>
    <w:rsid w:val="005B1BFA"/>
    <w:rsid w:val="005E2C3A"/>
    <w:rsid w:val="005E73A3"/>
    <w:rsid w:val="00611796"/>
    <w:rsid w:val="00633422"/>
    <w:rsid w:val="00661CEB"/>
    <w:rsid w:val="006A455B"/>
    <w:rsid w:val="00732EC0"/>
    <w:rsid w:val="00761EF2"/>
    <w:rsid w:val="00772913"/>
    <w:rsid w:val="007E1F6C"/>
    <w:rsid w:val="008F5F63"/>
    <w:rsid w:val="00973BCF"/>
    <w:rsid w:val="0098619B"/>
    <w:rsid w:val="009B63A3"/>
    <w:rsid w:val="00A125C7"/>
    <w:rsid w:val="00A2260A"/>
    <w:rsid w:val="00A25782"/>
    <w:rsid w:val="00A7522A"/>
    <w:rsid w:val="00A83E53"/>
    <w:rsid w:val="00B47F1F"/>
    <w:rsid w:val="00B6776F"/>
    <w:rsid w:val="00C45709"/>
    <w:rsid w:val="00CB1609"/>
    <w:rsid w:val="00D554FF"/>
    <w:rsid w:val="00DF415D"/>
    <w:rsid w:val="00E435A9"/>
    <w:rsid w:val="00E96CAF"/>
    <w:rsid w:val="00F34143"/>
    <w:rsid w:val="00F50596"/>
    <w:rsid w:val="00FC73A6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26</cp:revision>
  <cp:lastPrinted>2007-02-06T19:38:00Z</cp:lastPrinted>
  <dcterms:created xsi:type="dcterms:W3CDTF">2018-01-08T16:36:00Z</dcterms:created>
  <dcterms:modified xsi:type="dcterms:W3CDTF">2018-01-08T17:11:00Z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