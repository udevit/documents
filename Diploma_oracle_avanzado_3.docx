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8268B0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bookmarkStart w:id="0" w:name="_GoBack"/>
                            <w:bookmarkEnd w:id="0"/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8268B0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69" w:rsidRDefault="00CD2769" w:rsidP="008F5F63">
      <w:r>
        <w:separator/>
      </w:r>
    </w:p>
  </w:endnote>
  <w:endnote w:type="continuationSeparator" w:id="0">
    <w:p w:rsidR="00CD2769" w:rsidRDefault="00CD2769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69" w:rsidRDefault="00CD2769" w:rsidP="008F5F63">
      <w:r>
        <w:separator/>
      </w:r>
    </w:p>
  </w:footnote>
  <w:footnote w:type="continuationSeparator" w:id="0">
    <w:p w:rsidR="00CD2769" w:rsidRDefault="00CD2769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7322C"/>
    <w:rsid w:val="00290695"/>
    <w:rsid w:val="00291BEF"/>
    <w:rsid w:val="00297AAD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911C2"/>
    <w:rsid w:val="007E1F6C"/>
    <w:rsid w:val="008268B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CD2769"/>
    <w:rsid w:val="00D12CD4"/>
    <w:rsid w:val="00D24840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A07301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2018-01-08T17:24:00Z</dcterms:created>
  <dcterms:modified xsi:type="dcterms:W3CDTF">2018-01-08T17:24:00Z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