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6CAF" w:rsidRDefault="003C07C7">
      <w:r>
        <w:rPr>
          <w:noProof/>
        </w:rPr>
        <w:drawing>
          <wp:anchor distT="0" distB="0" distL="114300" distR="114300" simplePos="0" relativeHeight="251663360" behindDoc="1" locked="0" layoutInCell="1" allowOverlap="1" wp14:anchorId="36688E5B" wp14:editId="642A0722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428750" cy="714375"/>
            <wp:effectExtent l="0" t="0" r="0" b="9525"/>
            <wp:wrapNone/>
            <wp:docPr id="7" name="Picture 7" descr="C:\Users\olegario.guzman\AppData\Local\Microsoft\Windows\INetCache\Content.Word\IMG-20180108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gario.guzman\AppData\Local\Microsoft\Windows\INetCache\Content.Word\IMG-20180108-WA00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2457">
        <w:rPr>
          <w:noProof/>
        </w:rPr>
        <w:drawing>
          <wp:anchor distT="0" distB="0" distL="114300" distR="114300" simplePos="0" relativeHeight="251661312" behindDoc="1" locked="0" layoutInCell="1" allowOverlap="1" wp14:anchorId="72D80AEB" wp14:editId="6527DFDE">
            <wp:simplePos x="0" y="0"/>
            <wp:positionH relativeFrom="margin">
              <wp:posOffset>6591300</wp:posOffset>
            </wp:positionH>
            <wp:positionV relativeFrom="paragraph">
              <wp:posOffset>9525</wp:posOffset>
            </wp:positionV>
            <wp:extent cx="2124075" cy="1210722"/>
            <wp:effectExtent l="323850" t="323850" r="314325" b="332740"/>
            <wp:wrapNone/>
            <wp:docPr id="6" name="Picture 6" descr="https://raw.githubusercontent.com/frekele/docker-java/master/java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frekele/docker-java/master/java-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21072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2220595</wp:posOffset>
                </wp:positionH>
                <wp:positionV relativeFrom="page">
                  <wp:posOffset>1402080</wp:posOffset>
                </wp:positionV>
                <wp:extent cx="5704205" cy="495300"/>
                <wp:effectExtent l="1270" t="1905" r="0" b="7620"/>
                <wp:wrapNone/>
                <wp:docPr id="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495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B1609" w:rsidRPr="0098619B" w:rsidRDefault="00F34B8A" w:rsidP="00633422">
                            <w:pPr>
                              <w:pStyle w:val="Heading1"/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color w:val="000000" w:themeColor="text1"/>
                                <w:lang w:val="es-MX"/>
                              </w:rPr>
                              <w:t>GENIUSs 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174.85pt;margin-top:110.4pt;width:449.15pt;height:3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" stroked="f">
                <v:fill opacity="0"/>
                <v:textbox style="mso-fit-shape-to-text:t">
                  <w:txbxContent>
                    <w:p w:rsidR="00CB1609" w:rsidRPr="0098619B" w:rsidRDefault="00F34B8A" w:rsidP="00633422">
                      <w:pPr>
                        <w:pStyle w:val="Heading1"/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color w:val="000000" w:themeColor="text1"/>
                          <w:lang w:val="es-MX"/>
                        </w:rPr>
                        <w:t>GENIUSs Ti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5124450</wp:posOffset>
                </wp:positionV>
                <wp:extent cx="2552700" cy="0"/>
                <wp:effectExtent l="5715" t="9525" r="13335" b="9525"/>
                <wp:wrapNone/>
                <wp:docPr id="5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27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17682B" id="Line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95pt,403.5pt" to="280.9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To3FA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961390</wp:posOffset>
                </wp:positionH>
                <wp:positionV relativeFrom="page">
                  <wp:posOffset>5843905</wp:posOffset>
                </wp:positionV>
                <wp:extent cx="4032250" cy="379730"/>
                <wp:effectExtent l="0" t="0" r="0" b="0"/>
                <wp:wrapNone/>
                <wp:docPr id="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8619B" w:rsidRPr="00BA669E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r w:rsidRPr="00BA669E">
                              <w:rPr>
                                <w:rFonts w:ascii="Georgia" w:hAnsi="Georgia"/>
                                <w:lang w:val="es-MX"/>
                              </w:rPr>
                              <w:t>ING. ISRAEL CARRASCO RUIZ</w:t>
                            </w:r>
                          </w:p>
                          <w:p w:rsidR="00A25782" w:rsidRPr="00BA669E" w:rsidRDefault="00BA669E" w:rsidP="00BA669E">
                            <w:pPr>
                              <w:pStyle w:val="Signatures"/>
                              <w:rPr>
                                <w:rFonts w:ascii="Georgia" w:hAnsi="Georgia"/>
                                <w:lang w:val="es-MX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MX"/>
                              </w:rPr>
                              <w:t>Director de Capacitación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7" type="#_x0000_t202" style="position:absolute;left:0;text-align:left;margin-left:75.7pt;margin-top:460.15pt;width:317.5pt;height:29.9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/buQIAAME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" filled="f" stroked="f">
                <v:textbox style="mso-fit-shape-to-text:t">
                  <w:txbxContent>
                    <w:p w:rsidR="0098619B" w:rsidRPr="00BA669E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r w:rsidRPr="00BA669E">
                        <w:rPr>
                          <w:rFonts w:ascii="Georgia" w:hAnsi="Georgia"/>
                          <w:lang w:val="es-MX"/>
                        </w:rPr>
                        <w:t>ING. ISRAEL CARRASCO RUIZ</w:t>
                      </w:r>
                    </w:p>
                    <w:p w:rsidR="00A25782" w:rsidRPr="00BA669E" w:rsidRDefault="00BA669E" w:rsidP="00BA669E">
                      <w:pPr>
                        <w:pStyle w:val="Signatures"/>
                        <w:rPr>
                          <w:rFonts w:ascii="Georgia" w:hAnsi="Georgia"/>
                          <w:lang w:val="es-MX"/>
                        </w:rPr>
                      </w:pPr>
                      <w:r>
                        <w:rPr>
                          <w:rFonts w:ascii="Georgia" w:hAnsi="Georgia"/>
                          <w:lang w:val="es-MX"/>
                        </w:rPr>
                        <w:t>Director de Capacitación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5047615</wp:posOffset>
                </wp:positionH>
                <wp:positionV relativeFrom="page">
                  <wp:posOffset>5843905</wp:posOffset>
                </wp:positionV>
                <wp:extent cx="3870325" cy="379730"/>
                <wp:effectExtent l="0" t="0" r="0" b="0"/>
                <wp:wrapNone/>
                <wp:docPr id="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325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25782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LI. OLEGARIO CASTELLANOS GUZMÁN</w:t>
                            </w:r>
                          </w:p>
                          <w:p w:rsidR="0098619B" w:rsidRPr="00F34143" w:rsidRDefault="0098619B" w:rsidP="00633422">
                            <w:pPr>
                              <w:pStyle w:val="Signatures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Profesor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29" type="#_x0000_t202" style="position:absolute;left:0;text-align:left;margin-left:397.45pt;margin-top:460.15pt;width:304.75pt;height:29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" filled="f" stroked="f">
                <v:textbox style="mso-fit-shape-to-text:t">
                  <w:txbxContent>
                    <w:p w:rsidR="00A25782" w:rsidRDefault="0098619B" w:rsidP="00633422">
                      <w:pPr>
                        <w:pStyle w:val="Signatures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LI. OLEGARIO CASTELLANOS GUZMÁN</w:t>
                      </w:r>
                    </w:p>
                    <w:p w:rsidR="0098619B" w:rsidRPr="00F34143" w:rsidRDefault="0098619B" w:rsidP="00633422">
                      <w:pPr>
                        <w:pStyle w:val="Signatures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Profesor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5086985</wp:posOffset>
                </wp:positionH>
                <wp:positionV relativeFrom="paragraph">
                  <wp:posOffset>5124450</wp:posOffset>
                </wp:positionV>
                <wp:extent cx="2419350" cy="0"/>
                <wp:effectExtent l="10160" t="9525" r="8890" b="9525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935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A6FB18" id="Line 2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0.55pt,403.5pt" to="591.0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" strokecolor="#333" strokeweight=".5pt"/>
            </w:pict>
          </mc:Fallback>
        </mc:AlternateContent>
      </w:r>
      <w:r w:rsidR="0098619B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1093470</wp:posOffset>
                </wp:positionH>
                <wp:positionV relativeFrom="page">
                  <wp:posOffset>2348230</wp:posOffset>
                </wp:positionV>
                <wp:extent cx="7871460" cy="2987040"/>
                <wp:effectExtent l="0" t="0" r="0" b="0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1460" cy="2987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CAF" w:rsidRPr="005E73A3" w:rsidRDefault="005E73A3" w:rsidP="00633422">
                            <w:pPr>
                              <w:pStyle w:val="Certificationtext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5E73A3">
                              <w:rPr>
                                <w:rFonts w:ascii="Georgia" w:hAnsi="Georgia"/>
                                <w:lang w:val="es-PR"/>
                              </w:rPr>
                              <w:t>ESTO CERTIFICA QUE</w:t>
                            </w:r>
                          </w:p>
                          <w:p w:rsidR="00E96CAF" w:rsidRPr="0098619B" w:rsidRDefault="00FC73A6" w:rsidP="00593AD1">
                            <w:pPr>
                              <w:pStyle w:val="Heading2"/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OLEGARIO CASTELLANOS GUZMÁ</w:t>
                            </w:r>
                            <w:r w:rsidR="0098619B" w:rsidRPr="0098619B">
                              <w:rPr>
                                <w:rFonts w:ascii="Georgia" w:hAnsi="Georgia"/>
                                <w:sz w:val="68"/>
                                <w:szCs w:val="68"/>
                                <w:lang w:val="es-PR"/>
                              </w:rPr>
                              <w:t>N</w:t>
                            </w:r>
                          </w:p>
                          <w:p w:rsidR="00761EF2" w:rsidRPr="0098619B" w:rsidRDefault="0098619B" w:rsidP="007E1F6C">
                            <w:pPr>
                              <w:pStyle w:val="Description"/>
                              <w:spacing w:before="0" w:after="0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>Participó en calidad de instructor impartiendo el curso “</w:t>
                            </w:r>
                            <w:r w:rsidR="00290695">
                              <w:rPr>
                                <w:rFonts w:ascii="Georgia" w:hAnsi="Georgia"/>
                                <w:lang w:val="es-PR"/>
                              </w:rPr>
                              <w:t>Programación Orientado a Objetos, Java 8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” realizada en la Ciudad de México 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los días </w:t>
                            </w:r>
                            <w:r w:rsidR="006D30C2">
                              <w:rPr>
                                <w:rFonts w:ascii="Georgia" w:hAnsi="Georgia"/>
                                <w:lang w:val="es-PR"/>
                              </w:rPr>
                              <w:t>23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al </w:t>
                            </w:r>
                            <w:r w:rsidR="00C72561">
                              <w:rPr>
                                <w:rFonts w:ascii="Georgia" w:hAnsi="Georgia"/>
                                <w:lang w:val="es-PR"/>
                              </w:rPr>
                              <w:t>27</w:t>
                            </w:r>
                            <w:r w:rsidR="00732EC0">
                              <w:rPr>
                                <w:rFonts w:ascii="Georgia" w:hAnsi="Georgia"/>
                                <w:lang w:val="es-PR"/>
                              </w:rPr>
                              <w:t xml:space="preserve"> de enero de 2017 </w:t>
                            </w:r>
                            <w:r w:rsidR="00525AD4">
                              <w:rPr>
                                <w:rFonts w:ascii="Georgia" w:hAnsi="Georgia"/>
                                <w:lang w:val="es-PR"/>
                              </w:rPr>
                              <w:t>cubriendo un total de 35</w:t>
                            </w: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 horas de capacitación continua.</w:t>
                            </w:r>
                          </w:p>
                          <w:p w:rsidR="00C45709" w:rsidRPr="007E1F6C" w:rsidRDefault="00661CEB" w:rsidP="00633422">
                            <w:pPr>
                              <w:pStyle w:val="Heading3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 w:rsidRPr="007E1F6C">
                              <w:rPr>
                                <w:rFonts w:ascii="Georgia" w:hAnsi="Georgia"/>
                                <w:lang w:val="es-PR"/>
                              </w:rPr>
                              <w:t>Diploma</w:t>
                            </w:r>
                          </w:p>
                          <w:p w:rsidR="00661CEB" w:rsidRPr="005E73A3" w:rsidRDefault="00732EC0" w:rsidP="00F34143">
                            <w:pPr>
                              <w:pStyle w:val="DateYear"/>
                              <w:rPr>
                                <w:rFonts w:ascii="Georgia" w:hAnsi="Georgia"/>
                                <w:lang w:val="es-PR"/>
                              </w:rPr>
                            </w:pPr>
                            <w:r>
                              <w:rPr>
                                <w:rFonts w:ascii="Georgia" w:hAnsi="Georgia"/>
                                <w:lang w:val="es-PR"/>
                              </w:rPr>
                              <w:t xml:space="preserve">Esta constancia se firma a los </w:t>
                            </w:r>
                            <w:r w:rsidR="00B563BB">
                              <w:rPr>
                                <w:rFonts w:ascii="Georgia" w:hAnsi="Georgia"/>
                                <w:lang w:val="es-PR"/>
                              </w:rPr>
                              <w:t>2</w:t>
                            </w:r>
                            <w:r w:rsidR="00C72561">
                              <w:rPr>
                                <w:rFonts w:ascii="Georgia" w:hAnsi="Georgia"/>
                                <w:lang w:val="es-PR"/>
                              </w:rPr>
                              <w:t>8</w:t>
                            </w:r>
                            <w:r w:rsidR="0098619B">
                              <w:rPr>
                                <w:rFonts w:ascii="Georgia" w:hAnsi="Georgia"/>
                                <w:lang w:val="es-PR"/>
                              </w:rPr>
                              <w:t xml:space="preserve"> días del mes de enero de 2017.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9" type="#_x0000_t202" style="position:absolute;left:0;text-align:left;margin-left:86.1pt;margin-top:184.9pt;width:619.8pt;height:235.2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" filled="f" stroked="f">
                <v:textbox>
                  <w:txbxContent>
                    <w:p w:rsidR="00E96CAF" w:rsidRPr="005E73A3" w:rsidRDefault="005E73A3" w:rsidP="00633422">
                      <w:pPr>
                        <w:pStyle w:val="Certificationtext"/>
                        <w:rPr>
                          <w:rFonts w:ascii="Georgia" w:hAnsi="Georgia"/>
                          <w:lang w:val="es-PR"/>
                        </w:rPr>
                      </w:pPr>
                      <w:r w:rsidRPr="005E73A3">
                        <w:rPr>
                          <w:rFonts w:ascii="Georgia" w:hAnsi="Georgia"/>
                          <w:lang w:val="es-PR"/>
                        </w:rPr>
                        <w:t>ESTO CERTIFICA QUE</w:t>
                      </w:r>
                    </w:p>
                    <w:p w:rsidR="00E96CAF" w:rsidRPr="0098619B" w:rsidRDefault="00FC73A6" w:rsidP="00593AD1">
                      <w:pPr>
                        <w:pStyle w:val="Heading2"/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OLEGARIO CASTELLANOS GUZMÁ</w:t>
                      </w:r>
                      <w:r w:rsidR="0098619B" w:rsidRPr="0098619B">
                        <w:rPr>
                          <w:rFonts w:ascii="Georgia" w:hAnsi="Georgia"/>
                          <w:sz w:val="68"/>
                          <w:szCs w:val="68"/>
                          <w:lang w:val="es-PR"/>
                        </w:rPr>
                        <w:t>N</w:t>
                      </w:r>
                    </w:p>
                    <w:p w:rsidR="00761EF2" w:rsidRPr="0098619B" w:rsidRDefault="0098619B" w:rsidP="007E1F6C">
                      <w:pPr>
                        <w:pStyle w:val="Description"/>
                        <w:spacing w:before="0" w:after="0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>Participó en calidad de instructor impartiendo el curso “</w:t>
                      </w:r>
                      <w:r w:rsidR="00290695">
                        <w:rPr>
                          <w:rFonts w:ascii="Georgia" w:hAnsi="Georgia"/>
                          <w:lang w:val="es-PR"/>
                        </w:rPr>
                        <w:t>Programación Orientado a Objetos, Java 8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” realizada en la Ciudad de México 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los días </w:t>
                      </w:r>
                      <w:r w:rsidR="006D30C2">
                        <w:rPr>
                          <w:rFonts w:ascii="Georgia" w:hAnsi="Georgia"/>
                          <w:lang w:val="es-PR"/>
                        </w:rPr>
                        <w:t>23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al </w:t>
                      </w:r>
                      <w:r w:rsidR="00C72561">
                        <w:rPr>
                          <w:rFonts w:ascii="Georgia" w:hAnsi="Georgia"/>
                          <w:lang w:val="es-PR"/>
                        </w:rPr>
                        <w:t>27</w:t>
                      </w:r>
                      <w:r w:rsidR="00732EC0">
                        <w:rPr>
                          <w:rFonts w:ascii="Georgia" w:hAnsi="Georgia"/>
                          <w:lang w:val="es-PR"/>
                        </w:rPr>
                        <w:t xml:space="preserve"> de enero de 2017 </w:t>
                      </w:r>
                      <w:r w:rsidR="00525AD4">
                        <w:rPr>
                          <w:rFonts w:ascii="Georgia" w:hAnsi="Georgia"/>
                          <w:lang w:val="es-PR"/>
                        </w:rPr>
                        <w:t>cubriendo un total de 35</w:t>
                      </w:r>
                      <w:r>
                        <w:rPr>
                          <w:rFonts w:ascii="Georgia" w:hAnsi="Georgia"/>
                          <w:lang w:val="es-PR"/>
                        </w:rPr>
                        <w:t xml:space="preserve"> horas de capacitación continua.</w:t>
                      </w:r>
                      <w:bookmarkStart w:id="1" w:name="_GoBack"/>
                      <w:bookmarkEnd w:id="1"/>
                    </w:p>
                    <w:p w:rsidR="00C45709" w:rsidRPr="007E1F6C" w:rsidRDefault="00661CEB" w:rsidP="00633422">
                      <w:pPr>
                        <w:pStyle w:val="Heading3"/>
                        <w:rPr>
                          <w:rFonts w:ascii="Georgia" w:hAnsi="Georgia"/>
                          <w:lang w:val="es-PR"/>
                        </w:rPr>
                      </w:pPr>
                      <w:r w:rsidRPr="007E1F6C">
                        <w:rPr>
                          <w:rFonts w:ascii="Georgia" w:hAnsi="Georgia"/>
                          <w:lang w:val="es-PR"/>
                        </w:rPr>
                        <w:t>Diploma</w:t>
                      </w:r>
                    </w:p>
                    <w:p w:rsidR="00661CEB" w:rsidRPr="005E73A3" w:rsidRDefault="00732EC0" w:rsidP="00F34143">
                      <w:pPr>
                        <w:pStyle w:val="DateYear"/>
                        <w:rPr>
                          <w:rFonts w:ascii="Georgia" w:hAnsi="Georgia"/>
                          <w:lang w:val="es-PR"/>
                        </w:rPr>
                      </w:pPr>
                      <w:r>
                        <w:rPr>
                          <w:rFonts w:ascii="Georgia" w:hAnsi="Georgia"/>
                          <w:lang w:val="es-PR"/>
                        </w:rPr>
                        <w:t xml:space="preserve">Esta constancia se firma a los </w:t>
                      </w:r>
                      <w:r w:rsidR="00B563BB">
                        <w:rPr>
                          <w:rFonts w:ascii="Georgia" w:hAnsi="Georgia"/>
                          <w:lang w:val="es-PR"/>
                        </w:rPr>
                        <w:t>2</w:t>
                      </w:r>
                      <w:r w:rsidR="00C72561">
                        <w:rPr>
                          <w:rFonts w:ascii="Georgia" w:hAnsi="Georgia"/>
                          <w:lang w:val="es-PR"/>
                        </w:rPr>
                        <w:t>8</w:t>
                      </w:r>
                      <w:r w:rsidR="0098619B">
                        <w:rPr>
                          <w:rFonts w:ascii="Georgia" w:hAnsi="Georgia"/>
                          <w:lang w:val="es-PR"/>
                        </w:rPr>
                        <w:t xml:space="preserve"> días del mes de enero de 2017.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E96CAF" w:rsidSect="008F5F63">
      <w:pgSz w:w="15840" w:h="12240" w:orient="landscape"/>
      <w:pgMar w:top="1080" w:right="1080" w:bottom="1080" w:left="1080" w:header="720" w:footer="720" w:gutter="0"/>
      <w:pgBorders w:offsetFrom="page">
        <w:top w:val="thinThickSmallGap" w:sz="36" w:space="24" w:color="auto"/>
        <w:left w:val="thinThickSmallGap" w:sz="36" w:space="24" w:color="auto"/>
        <w:bottom w:val="thickThinSmallGap" w:sz="36" w:space="24" w:color="auto"/>
        <w:right w:val="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92A" w:rsidRDefault="003E392A" w:rsidP="008F5F63">
      <w:r>
        <w:separator/>
      </w:r>
    </w:p>
  </w:endnote>
  <w:endnote w:type="continuationSeparator" w:id="0">
    <w:p w:rsidR="003E392A" w:rsidRDefault="003E392A" w:rsidP="008F5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92A" w:rsidRDefault="003E392A" w:rsidP="008F5F63">
      <w:r>
        <w:separator/>
      </w:r>
    </w:p>
  </w:footnote>
  <w:footnote w:type="continuationSeparator" w:id="0">
    <w:p w:rsidR="003E392A" w:rsidRDefault="003E392A" w:rsidP="008F5F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9B"/>
    <w:rsid w:val="000212A5"/>
    <w:rsid w:val="001D231F"/>
    <w:rsid w:val="00290695"/>
    <w:rsid w:val="00297AAD"/>
    <w:rsid w:val="003B5737"/>
    <w:rsid w:val="003C07C7"/>
    <w:rsid w:val="003E392A"/>
    <w:rsid w:val="00493825"/>
    <w:rsid w:val="004E3C66"/>
    <w:rsid w:val="00514E26"/>
    <w:rsid w:val="00525AD4"/>
    <w:rsid w:val="00593AD1"/>
    <w:rsid w:val="005E2C3A"/>
    <w:rsid w:val="005E73A3"/>
    <w:rsid w:val="006067D8"/>
    <w:rsid w:val="00611796"/>
    <w:rsid w:val="00633422"/>
    <w:rsid w:val="00661CEB"/>
    <w:rsid w:val="00683259"/>
    <w:rsid w:val="006A455B"/>
    <w:rsid w:val="006D30C2"/>
    <w:rsid w:val="00732EC0"/>
    <w:rsid w:val="00761EF2"/>
    <w:rsid w:val="00772457"/>
    <w:rsid w:val="00772913"/>
    <w:rsid w:val="007E1F6C"/>
    <w:rsid w:val="008F5F63"/>
    <w:rsid w:val="00946C0F"/>
    <w:rsid w:val="00973BCF"/>
    <w:rsid w:val="0098619B"/>
    <w:rsid w:val="009B63A3"/>
    <w:rsid w:val="00A125C7"/>
    <w:rsid w:val="00A2260A"/>
    <w:rsid w:val="00A25782"/>
    <w:rsid w:val="00A459EF"/>
    <w:rsid w:val="00A51A6A"/>
    <w:rsid w:val="00A7522A"/>
    <w:rsid w:val="00A83E53"/>
    <w:rsid w:val="00B47F1F"/>
    <w:rsid w:val="00B563BB"/>
    <w:rsid w:val="00B6776F"/>
    <w:rsid w:val="00BA669E"/>
    <w:rsid w:val="00C45709"/>
    <w:rsid w:val="00C72561"/>
    <w:rsid w:val="00CB1609"/>
    <w:rsid w:val="00D554FF"/>
    <w:rsid w:val="00DF415D"/>
    <w:rsid w:val="00DF4EBF"/>
    <w:rsid w:val="00E435A9"/>
    <w:rsid w:val="00E8600E"/>
    <w:rsid w:val="00E96CAF"/>
    <w:rsid w:val="00F34143"/>
    <w:rsid w:val="00F34B8A"/>
    <w:rsid w:val="00F50596"/>
    <w:rsid w:val="00FC73A6"/>
    <w:rsid w:val="00FE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591a19,white"/>
    </o:shapedefaults>
    <o:shapelayout v:ext="edit">
      <o:idmap v:ext="edit" data="1"/>
    </o:shapelayout>
  </w:shapeDefaults>
  <w:decimalSymbol w:val="."/>
  <w:listSeparator w:val=","/>
  <w14:docId w14:val="595EA720"/>
  <w15:docId w15:val="{9C6516EA-2D35-4D2D-A1D6-6E5563A6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33422"/>
    <w:pPr>
      <w:jc w:val="center"/>
    </w:pPr>
    <w:rPr>
      <w:rFonts w:ascii="Garamond" w:hAnsi="Garamond"/>
      <w:color w:val="333333"/>
      <w:sz w:val="24"/>
    </w:rPr>
  </w:style>
  <w:style w:type="paragraph" w:styleId="Heading1">
    <w:name w:val="heading 1"/>
    <w:basedOn w:val="Normal"/>
    <w:next w:val="Normal"/>
    <w:qFormat/>
    <w:rsid w:val="00633422"/>
    <w:pPr>
      <w:outlineLvl w:val="0"/>
    </w:pPr>
    <w:rPr>
      <w:caps/>
      <w:sz w:val="56"/>
      <w:szCs w:val="56"/>
    </w:rPr>
  </w:style>
  <w:style w:type="paragraph" w:styleId="Heading2">
    <w:name w:val="heading 2"/>
    <w:basedOn w:val="Normal"/>
    <w:next w:val="Normal"/>
    <w:qFormat/>
    <w:rsid w:val="00633422"/>
    <w:pPr>
      <w:spacing w:before="240" w:after="240"/>
      <w:outlineLvl w:val="1"/>
    </w:pPr>
    <w:rPr>
      <w:sz w:val="72"/>
      <w:szCs w:val="72"/>
    </w:rPr>
  </w:style>
  <w:style w:type="paragraph" w:styleId="Heading3">
    <w:name w:val="heading 3"/>
    <w:basedOn w:val="Normal"/>
    <w:next w:val="Normal"/>
    <w:qFormat/>
    <w:rsid w:val="00633422"/>
    <w:pPr>
      <w:spacing w:before="240" w:after="240"/>
      <w:outlineLvl w:val="2"/>
    </w:pPr>
    <w:rPr>
      <w:caps/>
      <w:sz w:val="72"/>
      <w:szCs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gnatures">
    <w:name w:val="Signatures"/>
    <w:basedOn w:val="Normal"/>
    <w:rsid w:val="00633422"/>
    <w:rPr>
      <w:sz w:val="20"/>
    </w:rPr>
  </w:style>
  <w:style w:type="paragraph" w:customStyle="1" w:styleId="Description">
    <w:name w:val="Description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DateYear">
    <w:name w:val="Date &amp; Year"/>
    <w:basedOn w:val="Normal"/>
    <w:rsid w:val="00633422"/>
    <w:pPr>
      <w:spacing w:before="200" w:after="200"/>
    </w:pPr>
    <w:rPr>
      <w:sz w:val="28"/>
      <w:szCs w:val="28"/>
    </w:rPr>
  </w:style>
  <w:style w:type="paragraph" w:customStyle="1" w:styleId="Certificationtext">
    <w:name w:val="Certification text"/>
    <w:basedOn w:val="Normal"/>
    <w:rsid w:val="00633422"/>
    <w:pPr>
      <w:spacing w:before="200" w:after="200"/>
    </w:pPr>
    <w:rPr>
      <w:caps/>
      <w:sz w:val="28"/>
      <w:szCs w:val="28"/>
    </w:rPr>
  </w:style>
  <w:style w:type="paragraph" w:customStyle="1" w:styleId="Seal">
    <w:name w:val="Seal"/>
    <w:basedOn w:val="Normal"/>
    <w:rsid w:val="00633422"/>
    <w:rPr>
      <w:caps/>
      <w:smallCaps/>
    </w:rPr>
  </w:style>
  <w:style w:type="paragraph" w:styleId="BalloonText">
    <w:name w:val="Balloon Text"/>
    <w:basedOn w:val="Normal"/>
    <w:semiHidden/>
    <w:rsid w:val="005E2C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8F5F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F5F63"/>
    <w:rPr>
      <w:rFonts w:ascii="Garamond" w:hAnsi="Garamond"/>
      <w:color w:val="333333"/>
      <w:sz w:val="24"/>
    </w:rPr>
  </w:style>
  <w:style w:type="paragraph" w:styleId="Footer">
    <w:name w:val="footer"/>
    <w:basedOn w:val="Normal"/>
    <w:link w:val="FooterChar"/>
    <w:rsid w:val="008F5F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F5F63"/>
    <w:rPr>
      <w:rFonts w:ascii="Garamond" w:hAnsi="Garamond"/>
      <w:color w:val="333333"/>
      <w:sz w:val="24"/>
    </w:rPr>
  </w:style>
  <w:style w:type="character" w:customStyle="1" w:styleId="hps">
    <w:name w:val="hps"/>
    <w:basedOn w:val="DefaultParagraphFont"/>
    <w:rsid w:val="006A455B"/>
  </w:style>
  <w:style w:type="character" w:customStyle="1" w:styleId="apple-converted-space">
    <w:name w:val="apple-converted-space"/>
    <w:basedOn w:val="DefaultParagraphFont"/>
    <w:rsid w:val="006A4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74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ario.guzman\Downloads\dipl-form-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dipl-form-es.dotx</Template>
  <TotalTime>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Formato de Diploma ES</vt:lpstr>
      <vt:lpstr/>
    </vt:vector>
  </TitlesOfParts>
  <Manager/>
  <Company>Microsoft Corporation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Diploma ES</dc:title>
  <dc:subject/>
  <dc:creator>Olegario Castellanos Guzman</dc:creator>
  <cp:keywords/>
  <dc:description/>
  <cp:lastModifiedBy>Olegario Castellanos Guzman</cp:lastModifiedBy>
  <cp:revision>13</cp:revision>
  <cp:lastPrinted>2007-02-06T19:38:00Z</cp:lastPrinted>
  <dcterms:created xsi:type="dcterms:W3CDTF">2018-01-08T16:54:00Z</dcterms:created>
  <dcterms:modified xsi:type="dcterms:W3CDTF">2018-01-08T19:07:00Z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TC100994841033</vt:lpwstr>
  </property>
</Properties>
</file>