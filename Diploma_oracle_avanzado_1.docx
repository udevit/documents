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01D2C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 xml:space="preserve">Oracle 11g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avanzado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E01D2C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953453">
                              <w:rPr>
                                <w:rFonts w:ascii="Georgia" w:hAnsi="Georgia"/>
                                <w:lang w:val="es-PR"/>
                              </w:rPr>
                              <w:t>abril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01D2C">
                        <w:rPr>
                          <w:lang w:val="es-MX"/>
                        </w:rPr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 xml:space="preserve">Oracle 11g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avanzado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E01D2C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953453">
                        <w:rPr>
                          <w:rFonts w:ascii="Georgia" w:hAnsi="Georgia"/>
                          <w:lang w:val="es-PR"/>
                        </w:rPr>
                        <w:t>abril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D15" w:rsidRDefault="00666D15" w:rsidP="008F5F63">
      <w:r>
        <w:separator/>
      </w:r>
    </w:p>
  </w:endnote>
  <w:endnote w:type="continuationSeparator" w:id="0">
    <w:p w:rsidR="00666D15" w:rsidRDefault="00666D15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D15" w:rsidRDefault="00666D15" w:rsidP="008F5F63">
      <w:r>
        <w:separator/>
      </w:r>
    </w:p>
  </w:footnote>
  <w:footnote w:type="continuationSeparator" w:id="0">
    <w:p w:rsidR="00666D15" w:rsidRDefault="00666D15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90695"/>
    <w:rsid w:val="00291BEF"/>
    <w:rsid w:val="00297AAD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61CEB"/>
    <w:rsid w:val="00666D15"/>
    <w:rsid w:val="006A455B"/>
    <w:rsid w:val="006D30C2"/>
    <w:rsid w:val="00732EC0"/>
    <w:rsid w:val="00761EF2"/>
    <w:rsid w:val="00772913"/>
    <w:rsid w:val="007E1F6C"/>
    <w:rsid w:val="008F5F63"/>
    <w:rsid w:val="00941B05"/>
    <w:rsid w:val="00953453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B362A0"/>
    <w:rsid w:val="00B47F1F"/>
    <w:rsid w:val="00B563BB"/>
    <w:rsid w:val="00B6776F"/>
    <w:rsid w:val="00C45709"/>
    <w:rsid w:val="00CB1609"/>
    <w:rsid w:val="00D12CD4"/>
    <w:rsid w:val="00D24840"/>
    <w:rsid w:val="00D554FF"/>
    <w:rsid w:val="00DF415D"/>
    <w:rsid w:val="00E01D2C"/>
    <w:rsid w:val="00E0302B"/>
    <w:rsid w:val="00E435A9"/>
    <w:rsid w:val="00E96CAF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A07301F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20</cp:revision>
  <cp:lastPrinted>2007-02-06T19:38:00Z</cp:lastPrinted>
  <dcterms:created xsi:type="dcterms:W3CDTF">2018-01-08T16:54:00Z</dcterms:created>
  <dcterms:modified xsi:type="dcterms:W3CDTF">2018-01-08T17:22:00Z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