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7628C">
                              <w:rPr>
                                <w:rFonts w:ascii="Georgia" w:hAnsi="Georgia"/>
                                <w:lang w:val="es-PR"/>
                              </w:rPr>
                              <w:t>20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7628C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D7628C">
                              <w:rPr>
                                <w:rFonts w:ascii="Georgia" w:hAnsi="Georgia"/>
                                <w:lang w:val="es-PR"/>
                              </w:rPr>
                              <w:t>25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C3499F">
                              <w:rPr>
                                <w:rFonts w:ascii="Georgia" w:hAnsi="Georgia"/>
                                <w:lang w:val="es-PR"/>
                              </w:rPr>
                              <w:t>noviembre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7628C">
                        <w:rPr>
                          <w:rFonts w:ascii="Georgia" w:hAnsi="Georgia"/>
                          <w:lang w:val="es-PR"/>
                        </w:rPr>
                        <w:t>20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7628C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D7628C">
                        <w:rPr>
                          <w:rFonts w:ascii="Georgia" w:hAnsi="Georgia"/>
                          <w:lang w:val="es-PR"/>
                        </w:rPr>
                        <w:t>25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C3499F">
                        <w:rPr>
                          <w:rFonts w:ascii="Georgia" w:hAnsi="Georgia"/>
                          <w:lang w:val="es-PR"/>
                        </w:rPr>
                        <w:t>noviembre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4E8" w:rsidRDefault="00D514E8" w:rsidP="008F5F63">
      <w:r>
        <w:separator/>
      </w:r>
    </w:p>
  </w:endnote>
  <w:endnote w:type="continuationSeparator" w:id="0">
    <w:p w:rsidR="00D514E8" w:rsidRDefault="00D514E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4E8" w:rsidRDefault="00D514E8" w:rsidP="008F5F63">
      <w:r>
        <w:separator/>
      </w:r>
    </w:p>
  </w:footnote>
  <w:footnote w:type="continuationSeparator" w:id="0">
    <w:p w:rsidR="00D514E8" w:rsidRDefault="00D514E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C4A8D"/>
    <w:rsid w:val="001D231F"/>
    <w:rsid w:val="00290695"/>
    <w:rsid w:val="00295B59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57AA"/>
    <w:rsid w:val="00B6776F"/>
    <w:rsid w:val="00BE6B6F"/>
    <w:rsid w:val="00C23A10"/>
    <w:rsid w:val="00C3499F"/>
    <w:rsid w:val="00C43994"/>
    <w:rsid w:val="00C45709"/>
    <w:rsid w:val="00CB1609"/>
    <w:rsid w:val="00D514E8"/>
    <w:rsid w:val="00D554FF"/>
    <w:rsid w:val="00D7628C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EB7CC1B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2018-01-08T17:44:00Z</dcterms:created>
  <dcterms:modified xsi:type="dcterms:W3CDTF">2018-01-08T17:45:00Z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