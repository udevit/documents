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45CA3">
      <w:r>
        <w:rPr>
          <w:noProof/>
        </w:rPr>
        <w:drawing>
          <wp:anchor distT="0" distB="0" distL="114300" distR="114300" simplePos="0" relativeHeight="251662336" behindDoc="1" locked="0" layoutInCell="1" allowOverlap="1" wp14:anchorId="36688E5B" wp14:editId="642A072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8750" cy="714375"/>
            <wp:effectExtent l="0" t="0" r="0" b="9525"/>
            <wp:wrapNone/>
            <wp:docPr id="7" name="Picture 7" descr="C:\Users\olegario.guzman\AppData\Local\Microsoft\Windows\INetCache\Content.Word\IMG-2018010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IMG-20180108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5668A4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5668A4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DE278A" w:rsidP="00DE278A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DE278A" w:rsidP="00DE278A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E729D">
                              <w:rPr>
                                <w:rFonts w:ascii="Georgia" w:hAnsi="Georgia"/>
                                <w:lang w:val="es-PR"/>
                              </w:rPr>
                              <w:t>20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EE729D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EE729D">
                              <w:rPr>
                                <w:rFonts w:ascii="Georgia" w:hAnsi="Georgia"/>
                                <w:lang w:val="es-PR"/>
                              </w:rPr>
                              <w:t>25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E729D">
                        <w:rPr>
                          <w:rFonts w:ascii="Georgia" w:hAnsi="Georgia"/>
                          <w:lang w:val="es-PR"/>
                        </w:rPr>
                        <w:t>20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EE729D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EE729D">
                        <w:rPr>
                          <w:rFonts w:ascii="Georgia" w:hAnsi="Georgia"/>
                          <w:lang w:val="es-PR"/>
                        </w:rPr>
                        <w:t>25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736" w:rsidRDefault="00816736" w:rsidP="008F5F63">
      <w:r>
        <w:separator/>
      </w:r>
    </w:p>
  </w:endnote>
  <w:endnote w:type="continuationSeparator" w:id="0">
    <w:p w:rsidR="00816736" w:rsidRDefault="00816736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736" w:rsidRDefault="00816736" w:rsidP="008F5F63">
      <w:r>
        <w:separator/>
      </w:r>
    </w:p>
  </w:footnote>
  <w:footnote w:type="continuationSeparator" w:id="0">
    <w:p w:rsidR="00816736" w:rsidRDefault="00816736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2C3848"/>
    <w:rsid w:val="003B49A0"/>
    <w:rsid w:val="00493825"/>
    <w:rsid w:val="004E3C66"/>
    <w:rsid w:val="00514E26"/>
    <w:rsid w:val="005668A4"/>
    <w:rsid w:val="00593AD1"/>
    <w:rsid w:val="005B1BFA"/>
    <w:rsid w:val="005E2C3A"/>
    <w:rsid w:val="005E73A3"/>
    <w:rsid w:val="00611796"/>
    <w:rsid w:val="00633422"/>
    <w:rsid w:val="00661CEB"/>
    <w:rsid w:val="006A455B"/>
    <w:rsid w:val="00732EC0"/>
    <w:rsid w:val="00761EF2"/>
    <w:rsid w:val="00772913"/>
    <w:rsid w:val="007E1F6C"/>
    <w:rsid w:val="00816736"/>
    <w:rsid w:val="008478D9"/>
    <w:rsid w:val="008F5F63"/>
    <w:rsid w:val="00973BCF"/>
    <w:rsid w:val="0098619B"/>
    <w:rsid w:val="009B63A3"/>
    <w:rsid w:val="00A125C7"/>
    <w:rsid w:val="00A2260A"/>
    <w:rsid w:val="00A25782"/>
    <w:rsid w:val="00A7522A"/>
    <w:rsid w:val="00A83E53"/>
    <w:rsid w:val="00B47F1F"/>
    <w:rsid w:val="00B6776F"/>
    <w:rsid w:val="00BF5430"/>
    <w:rsid w:val="00C35021"/>
    <w:rsid w:val="00C45709"/>
    <w:rsid w:val="00CB1609"/>
    <w:rsid w:val="00CF727E"/>
    <w:rsid w:val="00D2753F"/>
    <w:rsid w:val="00D554FF"/>
    <w:rsid w:val="00DE278A"/>
    <w:rsid w:val="00DF415D"/>
    <w:rsid w:val="00E435A9"/>
    <w:rsid w:val="00E62CE7"/>
    <w:rsid w:val="00E96CAF"/>
    <w:rsid w:val="00EE729D"/>
    <w:rsid w:val="00F34143"/>
    <w:rsid w:val="00F45CA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2018-01-08T17:18:00Z</dcterms:created>
  <dcterms:modified xsi:type="dcterms:W3CDTF">2018-01-08T19:07:00Z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