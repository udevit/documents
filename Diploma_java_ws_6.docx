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B96F23" w:rsidP="00B96F23">
      <w:pPr>
        <w:jc w:val="left"/>
      </w:pPr>
      <w:r>
        <w:rPr>
          <w:noProof/>
        </w:rPr>
        <w:drawing>
          <wp:inline distT="0" distB="0" distL="0" distR="0" wp14:anchorId="6F421257" wp14:editId="5CF9ADCC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3073C2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3073C2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C73591" w:rsidP="00C73591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C73591" w:rsidP="00C73591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11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agosto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12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F50640">
                              <w:rPr>
                                <w:rFonts w:ascii="Georgia" w:hAnsi="Georgia"/>
                                <w:lang w:val="es-PR"/>
                              </w:rPr>
                              <w:t>agosto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11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agosto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12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F50640">
                        <w:rPr>
                          <w:rFonts w:ascii="Georgia" w:hAnsi="Georgia"/>
                          <w:lang w:val="es-PR"/>
                        </w:rPr>
                        <w:t>agosto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466" w:rsidRDefault="00294466" w:rsidP="008F5F63">
      <w:r>
        <w:separator/>
      </w:r>
    </w:p>
  </w:endnote>
  <w:endnote w:type="continuationSeparator" w:id="0">
    <w:p w:rsidR="00294466" w:rsidRDefault="00294466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466" w:rsidRDefault="00294466" w:rsidP="008F5F63">
      <w:r>
        <w:separator/>
      </w:r>
    </w:p>
  </w:footnote>
  <w:footnote w:type="continuationSeparator" w:id="0">
    <w:p w:rsidR="00294466" w:rsidRDefault="00294466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4466"/>
    <w:rsid w:val="00297209"/>
    <w:rsid w:val="003073C2"/>
    <w:rsid w:val="00334E20"/>
    <w:rsid w:val="003B5E68"/>
    <w:rsid w:val="003D7BB2"/>
    <w:rsid w:val="00493825"/>
    <w:rsid w:val="004D7EE9"/>
    <w:rsid w:val="004E3C66"/>
    <w:rsid w:val="00514E26"/>
    <w:rsid w:val="00561EF4"/>
    <w:rsid w:val="00561F5A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A455B"/>
    <w:rsid w:val="00732EC0"/>
    <w:rsid w:val="00761EF2"/>
    <w:rsid w:val="00772913"/>
    <w:rsid w:val="007E1F6C"/>
    <w:rsid w:val="008C531E"/>
    <w:rsid w:val="008F5F63"/>
    <w:rsid w:val="00973BCF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96F23"/>
    <w:rsid w:val="00BA03C9"/>
    <w:rsid w:val="00C23A10"/>
    <w:rsid w:val="00C43994"/>
    <w:rsid w:val="00C45709"/>
    <w:rsid w:val="00C73591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50640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2018-01-08T17:31:00Z</dcterms:created>
  <dcterms:modified xsi:type="dcterms:W3CDTF">2018-01-08T19:09:00Z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