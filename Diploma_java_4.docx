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FF1096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6524625</wp:posOffset>
            </wp:positionH>
            <wp:positionV relativeFrom="paragraph">
              <wp:posOffset>-38100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8619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GENNIUS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8619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GENNIUS 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2FE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5E73A3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E1uAIAAME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5E73A3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Director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290695">
                              <w:rPr>
                                <w:rFonts w:ascii="Georgia" w:hAnsi="Georgia"/>
                                <w:lang w:val="es-PR"/>
                              </w:rPr>
                              <w:t>Programación Orientado a Objetos, Java 8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E62CE7">
                              <w:rPr>
                                <w:rFonts w:ascii="Georgia" w:hAnsi="Georgia"/>
                                <w:lang w:val="es-PR"/>
                              </w:rPr>
                              <w:t>1 al 7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E62CE7">
                              <w:rPr>
                                <w:rFonts w:ascii="Georgia" w:hAnsi="Georgia"/>
                                <w:lang w:val="es-PR"/>
                              </w:rPr>
                              <w:t>marzo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 w:rsidR="000E515B">
                              <w:rPr>
                                <w:rFonts w:ascii="Georgia" w:hAnsi="Georgia"/>
                                <w:lang w:val="es-PR"/>
                              </w:rPr>
                              <w:t>cubriendo 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  <w:bookmarkStart w:id="0" w:name="_GoBack"/>
                            <w:bookmarkEnd w:id="0"/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E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sta constancia se firma a los </w:t>
                            </w:r>
                            <w:r w:rsidR="00E62CE7">
                              <w:rPr>
                                <w:rFonts w:ascii="Georgia" w:hAnsi="Georgia"/>
                                <w:lang w:val="es-PR"/>
                              </w:rPr>
                              <w:t>8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enero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290695">
                        <w:rPr>
                          <w:rFonts w:ascii="Georgia" w:hAnsi="Georgia"/>
                          <w:lang w:val="es-PR"/>
                        </w:rPr>
                        <w:t>Programación Orientado a Objetos, Java 8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E62CE7">
                        <w:rPr>
                          <w:rFonts w:ascii="Georgia" w:hAnsi="Georgia"/>
                          <w:lang w:val="es-PR"/>
                        </w:rPr>
                        <w:t>1 al 7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E62CE7">
                        <w:rPr>
                          <w:rFonts w:ascii="Georgia" w:hAnsi="Georgia"/>
                          <w:lang w:val="es-PR"/>
                        </w:rPr>
                        <w:t>marzo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 w:rsidR="000E515B">
                        <w:rPr>
                          <w:rFonts w:ascii="Georgia" w:hAnsi="Georgia"/>
                          <w:lang w:val="es-PR"/>
                        </w:rPr>
                        <w:t>cubriendo 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  <w:bookmarkStart w:id="1" w:name="_GoBack"/>
                      <w:bookmarkEnd w:id="1"/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E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sta constancia se firma a los </w:t>
                      </w:r>
                      <w:r w:rsidR="00E62CE7">
                        <w:rPr>
                          <w:rFonts w:ascii="Georgia" w:hAnsi="Georgia"/>
                          <w:lang w:val="es-PR"/>
                        </w:rPr>
                        <w:t>8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enero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848" w:rsidRDefault="002C3848" w:rsidP="008F5F63">
      <w:r>
        <w:separator/>
      </w:r>
    </w:p>
  </w:endnote>
  <w:endnote w:type="continuationSeparator" w:id="0">
    <w:p w:rsidR="002C3848" w:rsidRDefault="002C3848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848" w:rsidRDefault="002C3848" w:rsidP="008F5F63">
      <w:r>
        <w:separator/>
      </w:r>
    </w:p>
  </w:footnote>
  <w:footnote w:type="continuationSeparator" w:id="0">
    <w:p w:rsidR="002C3848" w:rsidRDefault="002C3848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A300F"/>
    <w:rsid w:val="000E515B"/>
    <w:rsid w:val="001D231F"/>
    <w:rsid w:val="00290695"/>
    <w:rsid w:val="00297209"/>
    <w:rsid w:val="002C3848"/>
    <w:rsid w:val="00493825"/>
    <w:rsid w:val="004E3C66"/>
    <w:rsid w:val="00514E26"/>
    <w:rsid w:val="00593AD1"/>
    <w:rsid w:val="005B1BFA"/>
    <w:rsid w:val="005E2C3A"/>
    <w:rsid w:val="005E73A3"/>
    <w:rsid w:val="00611796"/>
    <w:rsid w:val="00633422"/>
    <w:rsid w:val="00661CEB"/>
    <w:rsid w:val="006A455B"/>
    <w:rsid w:val="00732EC0"/>
    <w:rsid w:val="00761EF2"/>
    <w:rsid w:val="00772913"/>
    <w:rsid w:val="007E1F6C"/>
    <w:rsid w:val="008F5F63"/>
    <w:rsid w:val="00973BCF"/>
    <w:rsid w:val="0098619B"/>
    <w:rsid w:val="009B63A3"/>
    <w:rsid w:val="00A125C7"/>
    <w:rsid w:val="00A2260A"/>
    <w:rsid w:val="00A25782"/>
    <w:rsid w:val="00A7522A"/>
    <w:rsid w:val="00A83E53"/>
    <w:rsid w:val="00B47F1F"/>
    <w:rsid w:val="00B6776F"/>
    <w:rsid w:val="00BF5430"/>
    <w:rsid w:val="00C45709"/>
    <w:rsid w:val="00CB1609"/>
    <w:rsid w:val="00CF727E"/>
    <w:rsid w:val="00D554FF"/>
    <w:rsid w:val="00DF415D"/>
    <w:rsid w:val="00E435A9"/>
    <w:rsid w:val="00E62CE7"/>
    <w:rsid w:val="00E96CAF"/>
    <w:rsid w:val="00F34143"/>
    <w:rsid w:val="00F50596"/>
    <w:rsid w:val="00FC73A6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4:docId w14:val="51E80C50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12</cp:revision>
  <cp:lastPrinted>2007-02-06T19:38:00Z</cp:lastPrinted>
  <dcterms:created xsi:type="dcterms:W3CDTF">2018-01-08T17:12:00Z</dcterms:created>
  <dcterms:modified xsi:type="dcterms:W3CDTF">2018-01-08T17:15:00Z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