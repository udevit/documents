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EB6BF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6810375</wp:posOffset>
            </wp:positionH>
            <wp:positionV relativeFrom="paragraph">
              <wp:posOffset>0</wp:posOffset>
            </wp:positionV>
            <wp:extent cx="1802130" cy="1228725"/>
            <wp:effectExtent l="323850" t="323850" r="331470" b="333375"/>
            <wp:wrapNone/>
            <wp:docPr id="6" name="Picture 6" descr="oracle1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acle11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" cy="12287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98619B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GENNIUS IT</w:t>
                            </w:r>
                            <w:r w:rsidR="00EB6BF8" w:rsidRPr="00EB6BF8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98619B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GENNIUS IT</w:t>
                      </w:r>
                      <w:r w:rsidR="00EB6BF8" w:rsidRPr="00EB6BF8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C734E4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ING. ISRAEL CARRASCO RUIZ</w:t>
                            </w:r>
                          </w:p>
                          <w:p w:rsidR="00A25782" w:rsidRPr="00F34143" w:rsidRDefault="005E73A3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Director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" filled="f" stroked="f">
                <v:textbox style="mso-fit-shape-to-text:t">
                  <w:txbxContent>
                    <w:p w:rsidR="0098619B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ING. ISRAEL CARRASCO RUIZ</w:t>
                      </w:r>
                    </w:p>
                    <w:p w:rsidR="00A25782" w:rsidRPr="00F34143" w:rsidRDefault="005E73A3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>Director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  <w:r w:rsidR="00EB6BF8" w:rsidRPr="00EB6BF8">
                              <w:t xml:space="preserve"> 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D24840">
                              <w:rPr>
                                <w:rFonts w:ascii="Georgia" w:hAnsi="Georgia"/>
                                <w:lang w:val="es-PR"/>
                              </w:rPr>
                              <w:t>Introducción a Oracle 11g básico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EA02A9">
                              <w:rPr>
                                <w:rFonts w:ascii="Georgia" w:hAnsi="Georgia"/>
                                <w:lang w:val="es-PR"/>
                              </w:rPr>
                              <w:t>15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EA02A9">
                              <w:rPr>
                                <w:rFonts w:ascii="Georgia" w:hAnsi="Georgia"/>
                                <w:lang w:val="es-PR"/>
                              </w:rPr>
                              <w:t>21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</w:t>
                            </w:r>
                            <w:r w:rsidR="00D12CD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 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cubriendo </w:t>
                            </w:r>
                            <w:r w:rsidR="00941B05">
                              <w:rPr>
                                <w:rFonts w:ascii="Georgia" w:hAnsi="Georgia"/>
                                <w:lang w:val="es-PR"/>
                              </w:rPr>
                              <w:t>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EA02A9">
                              <w:rPr>
                                <w:rFonts w:ascii="Georgia" w:hAnsi="Georgia"/>
                                <w:lang w:val="es-PR"/>
                              </w:rPr>
                              <w:t>22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</w:t>
                            </w:r>
                            <w:r w:rsidR="00565444">
                              <w:rPr>
                                <w:rFonts w:ascii="Georgia" w:hAnsi="Georgia"/>
                                <w:lang w:val="es-PR"/>
                              </w:rPr>
                              <w:t>febrero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  <w:r w:rsidR="00EB6BF8" w:rsidRPr="00EB6BF8">
                        <w:t xml:space="preserve"> 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D24840">
                        <w:rPr>
                          <w:rFonts w:ascii="Georgia" w:hAnsi="Georgia"/>
                          <w:lang w:val="es-PR"/>
                        </w:rPr>
                        <w:t>Introducción a Oracle 11g básico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EA02A9">
                        <w:rPr>
                          <w:rFonts w:ascii="Georgia" w:hAnsi="Georgia"/>
                          <w:lang w:val="es-PR"/>
                        </w:rPr>
                        <w:t>15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EA02A9">
                        <w:rPr>
                          <w:rFonts w:ascii="Georgia" w:hAnsi="Georgia"/>
                          <w:lang w:val="es-PR"/>
                        </w:rPr>
                        <w:t>21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</w:t>
                      </w:r>
                      <w:r w:rsidR="00D12CD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2017 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cubriendo </w:t>
                      </w:r>
                      <w:r w:rsidR="00941B05">
                        <w:rPr>
                          <w:rFonts w:ascii="Georgia" w:hAnsi="Georgia"/>
                          <w:lang w:val="es-PR"/>
                        </w:rPr>
                        <w:t>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EA02A9">
                        <w:rPr>
                          <w:rFonts w:ascii="Georgia" w:hAnsi="Georgia"/>
                          <w:lang w:val="es-PR"/>
                        </w:rPr>
                        <w:t>22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</w:t>
                      </w:r>
                      <w:r w:rsidR="00565444">
                        <w:rPr>
                          <w:rFonts w:ascii="Georgia" w:hAnsi="Georgia"/>
                          <w:lang w:val="es-PR"/>
                        </w:rPr>
                        <w:t>febrero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F37" w:rsidRDefault="00081F37" w:rsidP="008F5F63">
      <w:r>
        <w:separator/>
      </w:r>
    </w:p>
  </w:endnote>
  <w:endnote w:type="continuationSeparator" w:id="0">
    <w:p w:rsidR="00081F37" w:rsidRDefault="00081F37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F37" w:rsidRDefault="00081F37" w:rsidP="008F5F63">
      <w:r>
        <w:separator/>
      </w:r>
    </w:p>
  </w:footnote>
  <w:footnote w:type="continuationSeparator" w:id="0">
    <w:p w:rsidR="00081F37" w:rsidRDefault="00081F37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081F37"/>
    <w:rsid w:val="001D231F"/>
    <w:rsid w:val="001E76BC"/>
    <w:rsid w:val="00290695"/>
    <w:rsid w:val="00291BEF"/>
    <w:rsid w:val="00297AAD"/>
    <w:rsid w:val="00492F6E"/>
    <w:rsid w:val="00493825"/>
    <w:rsid w:val="004D0EA0"/>
    <w:rsid w:val="004E3C66"/>
    <w:rsid w:val="00514E26"/>
    <w:rsid w:val="00565444"/>
    <w:rsid w:val="00593AD1"/>
    <w:rsid w:val="005E2C3A"/>
    <w:rsid w:val="005E73A3"/>
    <w:rsid w:val="00611796"/>
    <w:rsid w:val="00633422"/>
    <w:rsid w:val="00661CEB"/>
    <w:rsid w:val="006A455B"/>
    <w:rsid w:val="006D30C2"/>
    <w:rsid w:val="00732EC0"/>
    <w:rsid w:val="00761EF2"/>
    <w:rsid w:val="00772913"/>
    <w:rsid w:val="00783EB0"/>
    <w:rsid w:val="007E1F6C"/>
    <w:rsid w:val="008F5F63"/>
    <w:rsid w:val="00941B05"/>
    <w:rsid w:val="00973BCF"/>
    <w:rsid w:val="0098619B"/>
    <w:rsid w:val="009B63A3"/>
    <w:rsid w:val="00A125C7"/>
    <w:rsid w:val="00A2260A"/>
    <w:rsid w:val="00A25782"/>
    <w:rsid w:val="00A51A6A"/>
    <w:rsid w:val="00A7522A"/>
    <w:rsid w:val="00A83E53"/>
    <w:rsid w:val="00AC0C83"/>
    <w:rsid w:val="00B362A0"/>
    <w:rsid w:val="00B47F1F"/>
    <w:rsid w:val="00B563BB"/>
    <w:rsid w:val="00B6776F"/>
    <w:rsid w:val="00C45709"/>
    <w:rsid w:val="00CB1609"/>
    <w:rsid w:val="00D12CD4"/>
    <w:rsid w:val="00D24840"/>
    <w:rsid w:val="00D25FB8"/>
    <w:rsid w:val="00D554FF"/>
    <w:rsid w:val="00DF415D"/>
    <w:rsid w:val="00E435A9"/>
    <w:rsid w:val="00E603D9"/>
    <w:rsid w:val="00E96CAF"/>
    <w:rsid w:val="00EA02A9"/>
    <w:rsid w:val="00EB6BF8"/>
    <w:rsid w:val="00F34143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01E8D90D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3</cp:revision>
  <cp:lastPrinted>2007-02-06T19:38:00Z</cp:lastPrinted>
  <dcterms:created xsi:type="dcterms:W3CDTF">2018-01-08T17:06:00Z</dcterms:created>
  <dcterms:modified xsi:type="dcterms:W3CDTF">2018-01-08T17:06:00Z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